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06CB" w14:textId="77777777" w:rsidR="004A208F" w:rsidRPr="004A208F" w:rsidRDefault="004A208F" w:rsidP="00192772"/>
    <w:p w14:paraId="7EFC3E28" w14:textId="77777777" w:rsidR="004A208F" w:rsidRPr="004A208F" w:rsidRDefault="004A208F" w:rsidP="00192772"/>
    <w:p w14:paraId="2DE98F60" w14:textId="77777777" w:rsidR="00B96FD1" w:rsidRDefault="00B96FD1" w:rsidP="00192772"/>
    <w:p w14:paraId="742E1FAD" w14:textId="77777777" w:rsidR="00B96FD1" w:rsidRDefault="00B96FD1" w:rsidP="00192772"/>
    <w:p w14:paraId="28822CD4" w14:textId="77777777" w:rsidR="00B96FD1" w:rsidRDefault="00B96FD1" w:rsidP="00192772"/>
    <w:p w14:paraId="24FE99F5" w14:textId="77777777" w:rsidR="00B96FD1" w:rsidRDefault="00B96FD1" w:rsidP="00192772"/>
    <w:p w14:paraId="566516C8" w14:textId="77777777" w:rsidR="00B96FD1" w:rsidRDefault="00B96FD1" w:rsidP="00192772"/>
    <w:p w14:paraId="7F27DB22" w14:textId="77777777" w:rsidR="00192772" w:rsidRDefault="00192772" w:rsidP="00192772"/>
    <w:p w14:paraId="370E9772" w14:textId="77777777" w:rsidR="00192772" w:rsidRDefault="00192772" w:rsidP="00192772"/>
    <w:p w14:paraId="45D4C010" w14:textId="77777777" w:rsidR="00B96FD1" w:rsidRDefault="00B96FD1" w:rsidP="00192772"/>
    <w:p w14:paraId="0DD902E0" w14:textId="77777777" w:rsidR="00B96FD1" w:rsidRDefault="00B96FD1" w:rsidP="00192772"/>
    <w:p w14:paraId="595015C7" w14:textId="77777777" w:rsidR="00B96FD1" w:rsidRDefault="00B96FD1" w:rsidP="00192772"/>
    <w:p w14:paraId="70605B4A" w14:textId="77777777" w:rsidR="00B96FD1" w:rsidRDefault="00B96FD1" w:rsidP="00192772"/>
    <w:p w14:paraId="3B9B2A95" w14:textId="77777777" w:rsidR="00B96FD1" w:rsidRDefault="00B96FD1" w:rsidP="00192772"/>
    <w:p w14:paraId="4ABD63FB" w14:textId="62121FC2" w:rsidR="00B96FD1" w:rsidRDefault="00C85689" w:rsidP="00192772">
      <w:pPr>
        <w:jc w:val="center"/>
        <w:rPr>
          <w:rStyle w:val="Titredulivre"/>
        </w:rPr>
      </w:pPr>
      <w:r>
        <w:rPr>
          <w:rStyle w:val="Titredulivre"/>
        </w:rPr>
        <w:t>Travaux dirigés</w:t>
      </w:r>
      <w:r w:rsidR="00C04957">
        <w:rPr>
          <w:rStyle w:val="Titredulivre"/>
        </w:rPr>
        <w:t xml:space="preserve"> de Logique Programmable</w:t>
      </w:r>
    </w:p>
    <w:p w14:paraId="6C5930A9" w14:textId="532EBEB2" w:rsidR="00C85689" w:rsidRPr="00192772" w:rsidRDefault="00C85689" w:rsidP="00192772">
      <w:pPr>
        <w:jc w:val="center"/>
        <w:rPr>
          <w:rStyle w:val="Titredulivre"/>
        </w:rPr>
      </w:pPr>
      <w:r>
        <w:rPr>
          <w:rStyle w:val="Titredulivre"/>
        </w:rPr>
        <w:t xml:space="preserve">Séance </w:t>
      </w:r>
      <w:r w:rsidR="000A526F">
        <w:rPr>
          <w:rStyle w:val="Titredulivre"/>
        </w:rPr>
        <w:t>2</w:t>
      </w:r>
    </w:p>
    <w:p w14:paraId="5EB16375" w14:textId="397A5D6B" w:rsidR="00B96FD1" w:rsidRDefault="00C04957" w:rsidP="00192772">
      <w:pPr>
        <w:jc w:val="center"/>
        <w:rPr>
          <w:rStyle w:val="Titredulivre"/>
        </w:rPr>
      </w:pPr>
      <w:r>
        <w:rPr>
          <w:rStyle w:val="Titredulivre"/>
        </w:rPr>
        <w:t>L3 : 20</w:t>
      </w:r>
      <w:r w:rsidR="00C85689">
        <w:rPr>
          <w:rStyle w:val="Titredulivre"/>
        </w:rPr>
        <w:t>20</w:t>
      </w:r>
      <w:r>
        <w:rPr>
          <w:rStyle w:val="Titredulivre"/>
        </w:rPr>
        <w:t>-20</w:t>
      </w:r>
      <w:r w:rsidR="00C85689">
        <w:rPr>
          <w:rStyle w:val="Titredulivre"/>
        </w:rPr>
        <w:t>21</w:t>
      </w:r>
    </w:p>
    <w:p w14:paraId="7382E520" w14:textId="77777777" w:rsidR="00B96FD1" w:rsidRPr="00192772" w:rsidRDefault="00B96FD1" w:rsidP="00192772">
      <w:pPr>
        <w:jc w:val="center"/>
        <w:rPr>
          <w:rStyle w:val="Titredulivre"/>
        </w:rPr>
      </w:pPr>
    </w:p>
    <w:p w14:paraId="7F9CEC90" w14:textId="77777777" w:rsidR="00B96FD1" w:rsidRPr="00192772" w:rsidRDefault="00C04957" w:rsidP="00192772">
      <w:pPr>
        <w:jc w:val="center"/>
        <w:rPr>
          <w:rStyle w:val="Titredulivre"/>
        </w:rPr>
      </w:pPr>
      <w:r>
        <w:rPr>
          <w:rStyle w:val="Titredulivre"/>
        </w:rPr>
        <w:t>Rémi Griot</w:t>
      </w:r>
    </w:p>
    <w:p w14:paraId="422C5EE7" w14:textId="77777777" w:rsidR="00B96FD1" w:rsidRPr="00192772" w:rsidRDefault="00B96FD1" w:rsidP="00192772">
      <w:pPr>
        <w:jc w:val="center"/>
        <w:rPr>
          <w:rStyle w:val="Titredulivre"/>
        </w:rPr>
      </w:pPr>
    </w:p>
    <w:p w14:paraId="3B4190DF" w14:textId="77777777" w:rsidR="00B96FD1" w:rsidRDefault="00B96FD1" w:rsidP="00192772"/>
    <w:p w14:paraId="5D5F8364" w14:textId="77777777" w:rsidR="00B96FD1" w:rsidRDefault="00B96FD1" w:rsidP="00192772"/>
    <w:p w14:paraId="34407F00" w14:textId="77777777" w:rsidR="00B96FD1" w:rsidRDefault="00B96FD1" w:rsidP="00192772"/>
    <w:p w14:paraId="2954FD84" w14:textId="77777777" w:rsidR="00B96FD1" w:rsidRDefault="00B96FD1" w:rsidP="00192772"/>
    <w:p w14:paraId="3C8E749D" w14:textId="77777777" w:rsidR="00B96FD1" w:rsidRDefault="00B96FD1" w:rsidP="00192772"/>
    <w:p w14:paraId="401C85B3" w14:textId="77777777" w:rsidR="00B96FD1" w:rsidRDefault="00B96FD1" w:rsidP="00192772"/>
    <w:p w14:paraId="2141F5A0" w14:textId="77777777" w:rsidR="00B96FD1" w:rsidRDefault="00B96FD1" w:rsidP="00192772"/>
    <w:p w14:paraId="7A78CD8B" w14:textId="77777777" w:rsidR="00B96FD1" w:rsidRDefault="00B96FD1" w:rsidP="00192772"/>
    <w:p w14:paraId="07724636" w14:textId="77777777" w:rsidR="00B96FD1" w:rsidRDefault="00B96FD1" w:rsidP="00192772"/>
    <w:p w14:paraId="45FC2AB5" w14:textId="77777777" w:rsidR="00B96FD1" w:rsidRDefault="00B96FD1" w:rsidP="00192772"/>
    <w:p w14:paraId="75FF3838" w14:textId="77777777" w:rsidR="00B96FD1" w:rsidRPr="00192772" w:rsidRDefault="00B96FD1" w:rsidP="00192772"/>
    <w:p w14:paraId="5B1CADB5" w14:textId="77777777" w:rsidR="00B96FD1" w:rsidRPr="00192772" w:rsidRDefault="00B96FD1" w:rsidP="00192772"/>
    <w:p w14:paraId="7640F236" w14:textId="77777777" w:rsidR="00B96FD1" w:rsidRPr="00192772" w:rsidRDefault="00B96FD1" w:rsidP="00192772"/>
    <w:p w14:paraId="3498EC51" w14:textId="77777777" w:rsidR="00B96FD1" w:rsidRPr="00192772" w:rsidRDefault="00B96FD1" w:rsidP="00192772"/>
    <w:p w14:paraId="69AEAC13" w14:textId="77777777" w:rsidR="00B96FD1" w:rsidRPr="00192772" w:rsidRDefault="00B96FD1" w:rsidP="00192772"/>
    <w:p w14:paraId="6D0C4E22" w14:textId="77777777" w:rsidR="00B96FD1" w:rsidRPr="00192772" w:rsidRDefault="00B96FD1" w:rsidP="00192772"/>
    <w:p w14:paraId="0C1E6A83" w14:textId="77777777" w:rsidR="00B96FD1" w:rsidRPr="00192772" w:rsidRDefault="00B96FD1" w:rsidP="00192772"/>
    <w:p w14:paraId="05E8D652" w14:textId="77777777" w:rsidR="00B96FD1" w:rsidRPr="00192772" w:rsidRDefault="00B96FD1" w:rsidP="00192772"/>
    <w:p w14:paraId="5072BA24" w14:textId="77777777" w:rsidR="00B96FD1" w:rsidRPr="00192772" w:rsidRDefault="00B96FD1" w:rsidP="00192772"/>
    <w:p w14:paraId="5C5BD350" w14:textId="77777777" w:rsidR="00B96FD1" w:rsidRPr="00192772" w:rsidRDefault="00B96FD1" w:rsidP="00192772"/>
    <w:p w14:paraId="49C694E7" w14:textId="77777777" w:rsidR="00B96FD1" w:rsidRPr="00192772" w:rsidRDefault="00B96FD1" w:rsidP="00192772"/>
    <w:p w14:paraId="624B50E3" w14:textId="77777777" w:rsidR="00B96FD1" w:rsidRPr="00192772" w:rsidRDefault="00B96FD1" w:rsidP="00192772"/>
    <w:p w14:paraId="7E6AEEAD" w14:textId="77777777" w:rsidR="00182B37" w:rsidRDefault="00182B37">
      <w:pPr>
        <w:spacing w:after="200"/>
      </w:pPr>
    </w:p>
    <w:p w14:paraId="6753575C" w14:textId="77777777" w:rsidR="00E606EF" w:rsidRDefault="00E606EF" w:rsidP="00F07DCC">
      <w:pPr>
        <w:pStyle w:val="Titre1"/>
      </w:pPr>
      <w:bookmarkStart w:id="0" w:name="_Toc55560896"/>
      <w:bookmarkStart w:id="1" w:name="_Toc17362200"/>
      <w:r>
        <w:t>Introduction</w:t>
      </w:r>
      <w:bookmarkEnd w:id="0"/>
    </w:p>
    <w:bookmarkEnd w:id="1"/>
    <w:p w14:paraId="2BACDD1E" w14:textId="77777777" w:rsidR="00ED0D96" w:rsidRPr="00ED0D96" w:rsidRDefault="00ED0D96" w:rsidP="00ED0D96"/>
    <w:p w14:paraId="21AB90F5" w14:textId="77777777" w:rsidR="00B512CC" w:rsidRDefault="00B512CC" w:rsidP="00E606EF">
      <w:pPr>
        <w:pStyle w:val="Titre2"/>
      </w:pPr>
      <w:bookmarkStart w:id="2" w:name="_Toc17362201"/>
      <w:r>
        <w:t>Fichiers associés</w:t>
      </w:r>
      <w:bookmarkEnd w:id="2"/>
    </w:p>
    <w:p w14:paraId="4DE4BE4D" w14:textId="7AF4C9A4" w:rsidR="00B512CC" w:rsidRDefault="00B512CC">
      <w:pPr>
        <w:spacing w:after="200"/>
      </w:pPr>
      <w:r>
        <w:t>Pour réa</w:t>
      </w:r>
      <w:r w:rsidR="00C35BF6">
        <w:t xml:space="preserve">liser le </w:t>
      </w:r>
      <w:r w:rsidR="005A575E">
        <w:t>TD</w:t>
      </w:r>
      <w:r w:rsidR="00C35BF6">
        <w:t>, vous aurez besoin des documents suivants :</w:t>
      </w:r>
    </w:p>
    <w:p w14:paraId="3C413E29" w14:textId="77777777" w:rsidR="00C875AF" w:rsidRDefault="00C875AF" w:rsidP="00D67BD3">
      <w:pPr>
        <w:sectPr w:rsidR="00C875AF" w:rsidSect="004A208F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F7BE22D" w14:textId="17E96228" w:rsidR="00C875AF" w:rsidRDefault="00C875AF" w:rsidP="00C875AF">
      <w:pPr>
        <w:spacing w:after="200"/>
      </w:pPr>
      <w:r>
        <w:t>Les fichiers sources</w:t>
      </w:r>
    </w:p>
    <w:p w14:paraId="76A66E76" w14:textId="751737B4" w:rsidR="00D67BD3" w:rsidRDefault="00D634FA" w:rsidP="001D67CD">
      <w:pPr>
        <w:pStyle w:val="Paragraphedeliste"/>
        <w:numPr>
          <w:ilvl w:val="0"/>
          <w:numId w:val="10"/>
        </w:numPr>
      </w:pPr>
      <w:proofErr w:type="spellStart"/>
      <w:r>
        <w:t>spimaster</w:t>
      </w:r>
      <w:r w:rsidR="00D67BD3">
        <w:t>.vhd</w:t>
      </w:r>
      <w:proofErr w:type="spellEnd"/>
    </w:p>
    <w:p w14:paraId="5A640987" w14:textId="1065A8E3" w:rsidR="00D67BD3" w:rsidRDefault="00D634FA">
      <w:pPr>
        <w:spacing w:after="200"/>
      </w:pPr>
      <w:r>
        <w:t xml:space="preserve">  </w:t>
      </w:r>
    </w:p>
    <w:p w14:paraId="270CC7A9" w14:textId="77777777" w:rsidR="00D634FA" w:rsidRDefault="00D634FA">
      <w:pPr>
        <w:spacing w:after="200"/>
      </w:pPr>
    </w:p>
    <w:p w14:paraId="0B1B56D9" w14:textId="7E8F9F5C" w:rsidR="00D67BD3" w:rsidRDefault="00D67BD3">
      <w:pPr>
        <w:spacing w:after="200"/>
      </w:pPr>
      <w:r>
        <w:t xml:space="preserve">Les test </w:t>
      </w:r>
      <w:proofErr w:type="spellStart"/>
      <w:r>
        <w:t>benchs</w:t>
      </w:r>
      <w:proofErr w:type="spellEnd"/>
      <w:r>
        <w:t xml:space="preserve"> associés :</w:t>
      </w:r>
    </w:p>
    <w:p w14:paraId="346F25C7" w14:textId="54D55B5F" w:rsidR="00D67BD3" w:rsidRDefault="00D634FA" w:rsidP="001D67CD">
      <w:pPr>
        <w:pStyle w:val="Paragraphedeliste"/>
        <w:numPr>
          <w:ilvl w:val="0"/>
          <w:numId w:val="11"/>
        </w:numPr>
      </w:pPr>
      <w:proofErr w:type="spellStart"/>
      <w:r>
        <w:t>spimaster_</w:t>
      </w:r>
      <w:r w:rsidR="003576EA">
        <w:t>tb</w:t>
      </w:r>
      <w:r w:rsidR="00D67BD3">
        <w:t>.vhd</w:t>
      </w:r>
      <w:proofErr w:type="spellEnd"/>
    </w:p>
    <w:p w14:paraId="7B75D7FD" w14:textId="01BC9893" w:rsidR="00C875AF" w:rsidRDefault="003576EA" w:rsidP="003576EA">
      <w:pPr>
        <w:ind w:left="360"/>
        <w:sectPr w:rsidR="00C875AF" w:rsidSect="00C875AF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  <w:r>
        <w:t xml:space="preserve"> </w:t>
      </w:r>
    </w:p>
    <w:p w14:paraId="5A08411A" w14:textId="4EB12C53" w:rsidR="00F122F0" w:rsidRDefault="00F122F0" w:rsidP="00E606EF">
      <w:pPr>
        <w:pStyle w:val="Titre2"/>
      </w:pPr>
      <w:r>
        <w:t>Résumé du T</w:t>
      </w:r>
      <w:r w:rsidR="0038226D">
        <w:t>D</w:t>
      </w:r>
      <w:r w:rsidR="009078D8">
        <w:t>2</w:t>
      </w:r>
    </w:p>
    <w:p w14:paraId="78B603F4" w14:textId="3E2E8B12" w:rsidR="0038226D" w:rsidRDefault="0038226D" w:rsidP="00E711B8">
      <w:r>
        <w:t xml:space="preserve">Ce TD </w:t>
      </w:r>
      <w:r w:rsidR="00CE2981">
        <w:t xml:space="preserve">va vous permettre </w:t>
      </w:r>
      <w:r w:rsidR="00925F5C">
        <w:t xml:space="preserve">de </w:t>
      </w:r>
      <w:r w:rsidR="00050BFB">
        <w:t>revoir des notions du cours ainsi que de décrire une machine à état en VHDL</w:t>
      </w:r>
      <w:r w:rsidR="00CE2981">
        <w:t xml:space="preserve"> </w:t>
      </w:r>
    </w:p>
    <w:p w14:paraId="51860722" w14:textId="77777777" w:rsidR="00925F5C" w:rsidRDefault="00925F5C">
      <w:pPr>
        <w:pStyle w:val="TM1"/>
        <w:tabs>
          <w:tab w:val="left" w:pos="440"/>
          <w:tab w:val="right" w:leader="dot" w:pos="9062"/>
        </w:tabs>
      </w:pPr>
    </w:p>
    <w:p w14:paraId="1139C807" w14:textId="4607FF69" w:rsidR="000D78FE" w:rsidRDefault="00030C94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5560896" w:history="1">
        <w:r w:rsidR="000D78FE" w:rsidRPr="005A3EBB">
          <w:rPr>
            <w:rStyle w:val="Lienhypertexte"/>
            <w:noProof/>
          </w:rPr>
          <w:t>1</w:t>
        </w:r>
        <w:r w:rsidR="000D78FE">
          <w:rPr>
            <w:rFonts w:asciiTheme="minorHAnsi" w:eastAsiaTheme="minorEastAsia" w:hAnsiTheme="minorHAnsi"/>
            <w:noProof/>
            <w:lang w:eastAsia="fr-FR"/>
          </w:rPr>
          <w:tab/>
        </w:r>
        <w:r w:rsidR="000D78FE" w:rsidRPr="005A3EBB">
          <w:rPr>
            <w:rStyle w:val="Lienhypertexte"/>
            <w:noProof/>
          </w:rPr>
          <w:t>Introduction</w:t>
        </w:r>
        <w:r w:rsidR="000D78FE">
          <w:rPr>
            <w:noProof/>
            <w:webHidden/>
          </w:rPr>
          <w:tab/>
        </w:r>
        <w:r w:rsidR="000D78FE">
          <w:rPr>
            <w:noProof/>
            <w:webHidden/>
          </w:rPr>
          <w:fldChar w:fldCharType="begin"/>
        </w:r>
        <w:r w:rsidR="000D78FE">
          <w:rPr>
            <w:noProof/>
            <w:webHidden/>
          </w:rPr>
          <w:instrText xml:space="preserve"> PAGEREF _Toc55560896 \h </w:instrText>
        </w:r>
        <w:r w:rsidR="000D78FE">
          <w:rPr>
            <w:noProof/>
            <w:webHidden/>
          </w:rPr>
        </w:r>
        <w:r w:rsidR="000D78FE">
          <w:rPr>
            <w:noProof/>
            <w:webHidden/>
          </w:rPr>
          <w:fldChar w:fldCharType="separate"/>
        </w:r>
        <w:r w:rsidR="000D78FE">
          <w:rPr>
            <w:noProof/>
            <w:webHidden/>
          </w:rPr>
          <w:t>2</w:t>
        </w:r>
        <w:r w:rsidR="000D78FE">
          <w:rPr>
            <w:noProof/>
            <w:webHidden/>
          </w:rPr>
          <w:fldChar w:fldCharType="end"/>
        </w:r>
      </w:hyperlink>
    </w:p>
    <w:p w14:paraId="70BB7B59" w14:textId="65A37086" w:rsidR="000D78FE" w:rsidRDefault="001C545F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55560897" w:history="1">
        <w:r w:rsidR="000D78FE" w:rsidRPr="005A3EBB">
          <w:rPr>
            <w:rStyle w:val="Lienhypertexte"/>
            <w:noProof/>
          </w:rPr>
          <w:t>2</w:t>
        </w:r>
        <w:r w:rsidR="000D78FE">
          <w:rPr>
            <w:rFonts w:asciiTheme="minorHAnsi" w:eastAsiaTheme="minorEastAsia" w:hAnsiTheme="minorHAnsi"/>
            <w:noProof/>
            <w:lang w:eastAsia="fr-FR"/>
          </w:rPr>
          <w:tab/>
        </w:r>
        <w:r w:rsidR="000D78FE" w:rsidRPr="005A3EBB">
          <w:rPr>
            <w:rStyle w:val="Lienhypertexte"/>
            <w:noProof/>
          </w:rPr>
          <w:t>Fréquence maximum d’un circuit logique</w:t>
        </w:r>
        <w:r w:rsidR="000D78FE">
          <w:rPr>
            <w:noProof/>
            <w:webHidden/>
          </w:rPr>
          <w:tab/>
        </w:r>
        <w:r w:rsidR="000D78FE">
          <w:rPr>
            <w:noProof/>
            <w:webHidden/>
          </w:rPr>
          <w:fldChar w:fldCharType="begin"/>
        </w:r>
        <w:r w:rsidR="000D78FE">
          <w:rPr>
            <w:noProof/>
            <w:webHidden/>
          </w:rPr>
          <w:instrText xml:space="preserve"> PAGEREF _Toc55560897 \h </w:instrText>
        </w:r>
        <w:r w:rsidR="000D78FE">
          <w:rPr>
            <w:noProof/>
            <w:webHidden/>
          </w:rPr>
        </w:r>
        <w:r w:rsidR="000D78FE">
          <w:rPr>
            <w:noProof/>
            <w:webHidden/>
          </w:rPr>
          <w:fldChar w:fldCharType="separate"/>
        </w:r>
        <w:r w:rsidR="000D78FE">
          <w:rPr>
            <w:noProof/>
            <w:webHidden/>
          </w:rPr>
          <w:t>3</w:t>
        </w:r>
        <w:r w:rsidR="000D78FE">
          <w:rPr>
            <w:noProof/>
            <w:webHidden/>
          </w:rPr>
          <w:fldChar w:fldCharType="end"/>
        </w:r>
      </w:hyperlink>
    </w:p>
    <w:p w14:paraId="6377F81F" w14:textId="37FEA337" w:rsidR="000D78FE" w:rsidRDefault="001C545F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55560898" w:history="1">
        <w:r w:rsidR="000D78FE" w:rsidRPr="005A3EBB">
          <w:rPr>
            <w:rStyle w:val="Lienhypertexte"/>
            <w:noProof/>
          </w:rPr>
          <w:t>3</w:t>
        </w:r>
        <w:r w:rsidR="000D78FE">
          <w:rPr>
            <w:rFonts w:asciiTheme="minorHAnsi" w:eastAsiaTheme="minorEastAsia" w:hAnsiTheme="minorHAnsi"/>
            <w:noProof/>
            <w:lang w:eastAsia="fr-FR"/>
          </w:rPr>
          <w:tab/>
        </w:r>
        <w:r w:rsidR="000D78FE" w:rsidRPr="005A3EBB">
          <w:rPr>
            <w:rStyle w:val="Lienhypertexte"/>
            <w:noProof/>
          </w:rPr>
          <w:t>Synchrone – Asynchrone / séquentiel - combinatoire</w:t>
        </w:r>
        <w:r w:rsidR="000D78FE">
          <w:rPr>
            <w:noProof/>
            <w:webHidden/>
          </w:rPr>
          <w:tab/>
        </w:r>
        <w:r w:rsidR="000D78FE">
          <w:rPr>
            <w:noProof/>
            <w:webHidden/>
          </w:rPr>
          <w:fldChar w:fldCharType="begin"/>
        </w:r>
        <w:r w:rsidR="000D78FE">
          <w:rPr>
            <w:noProof/>
            <w:webHidden/>
          </w:rPr>
          <w:instrText xml:space="preserve"> PAGEREF _Toc55560898 \h </w:instrText>
        </w:r>
        <w:r w:rsidR="000D78FE">
          <w:rPr>
            <w:noProof/>
            <w:webHidden/>
          </w:rPr>
        </w:r>
        <w:r w:rsidR="000D78FE">
          <w:rPr>
            <w:noProof/>
            <w:webHidden/>
          </w:rPr>
          <w:fldChar w:fldCharType="separate"/>
        </w:r>
        <w:r w:rsidR="000D78FE">
          <w:rPr>
            <w:noProof/>
            <w:webHidden/>
          </w:rPr>
          <w:t>3</w:t>
        </w:r>
        <w:r w:rsidR="000D78FE">
          <w:rPr>
            <w:noProof/>
            <w:webHidden/>
          </w:rPr>
          <w:fldChar w:fldCharType="end"/>
        </w:r>
      </w:hyperlink>
    </w:p>
    <w:p w14:paraId="0C76A198" w14:textId="3DFC773C" w:rsidR="000D78FE" w:rsidRDefault="001C545F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55560899" w:history="1">
        <w:r w:rsidR="000D78FE" w:rsidRPr="005A3EBB">
          <w:rPr>
            <w:rStyle w:val="Lienhypertexte"/>
            <w:noProof/>
          </w:rPr>
          <w:t>4</w:t>
        </w:r>
        <w:r w:rsidR="000D78FE">
          <w:rPr>
            <w:rFonts w:asciiTheme="minorHAnsi" w:eastAsiaTheme="minorEastAsia" w:hAnsiTheme="minorHAnsi"/>
            <w:noProof/>
            <w:lang w:eastAsia="fr-FR"/>
          </w:rPr>
          <w:tab/>
        </w:r>
        <w:r w:rsidR="000D78FE" w:rsidRPr="005A3EBB">
          <w:rPr>
            <w:rStyle w:val="Lienhypertexte"/>
            <w:noProof/>
          </w:rPr>
          <w:t>Machine d’état SPI Master</w:t>
        </w:r>
        <w:r w:rsidR="000D78FE">
          <w:rPr>
            <w:noProof/>
            <w:webHidden/>
          </w:rPr>
          <w:tab/>
        </w:r>
        <w:r w:rsidR="000D78FE">
          <w:rPr>
            <w:noProof/>
            <w:webHidden/>
          </w:rPr>
          <w:fldChar w:fldCharType="begin"/>
        </w:r>
        <w:r w:rsidR="000D78FE">
          <w:rPr>
            <w:noProof/>
            <w:webHidden/>
          </w:rPr>
          <w:instrText xml:space="preserve"> PAGEREF _Toc55560899 \h </w:instrText>
        </w:r>
        <w:r w:rsidR="000D78FE">
          <w:rPr>
            <w:noProof/>
            <w:webHidden/>
          </w:rPr>
        </w:r>
        <w:r w:rsidR="000D78FE">
          <w:rPr>
            <w:noProof/>
            <w:webHidden/>
          </w:rPr>
          <w:fldChar w:fldCharType="separate"/>
        </w:r>
        <w:r w:rsidR="000D78FE">
          <w:rPr>
            <w:noProof/>
            <w:webHidden/>
          </w:rPr>
          <w:t>4</w:t>
        </w:r>
        <w:r w:rsidR="000D78FE">
          <w:rPr>
            <w:noProof/>
            <w:webHidden/>
          </w:rPr>
          <w:fldChar w:fldCharType="end"/>
        </w:r>
      </w:hyperlink>
    </w:p>
    <w:p w14:paraId="1B660B42" w14:textId="3E220003" w:rsidR="00F122F0" w:rsidRDefault="00030C94" w:rsidP="000C436E">
      <w:pPr>
        <w:spacing w:after="200"/>
      </w:pPr>
      <w:r>
        <w:fldChar w:fldCharType="end"/>
      </w:r>
    </w:p>
    <w:p w14:paraId="34CA9A6D" w14:textId="318A97A9" w:rsidR="00E00059" w:rsidRDefault="00E00059" w:rsidP="000C436E">
      <w:pPr>
        <w:spacing w:after="200"/>
      </w:pPr>
    </w:p>
    <w:p w14:paraId="0E15A5A0" w14:textId="77777777" w:rsidR="009B652F" w:rsidRPr="00B512CC" w:rsidRDefault="009B652F" w:rsidP="000C436E">
      <w:pPr>
        <w:spacing w:after="200"/>
      </w:pPr>
    </w:p>
    <w:p w14:paraId="6F7F9682" w14:textId="77777777" w:rsidR="00E606EF" w:rsidRDefault="00E606EF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17362202"/>
      <w:r>
        <w:br w:type="page"/>
      </w:r>
    </w:p>
    <w:bookmarkEnd w:id="3"/>
    <w:p w14:paraId="760A44DF" w14:textId="30C8A485" w:rsidR="00E87AB1" w:rsidRDefault="00E87AB1" w:rsidP="00D50AFF"/>
    <w:p w14:paraId="5D8F5C14" w14:textId="73051581" w:rsidR="00861A8D" w:rsidRDefault="00A969AE" w:rsidP="00861A8D">
      <w:pPr>
        <w:pStyle w:val="Titre1"/>
      </w:pPr>
      <w:bookmarkStart w:id="4" w:name="_Toc55560897"/>
      <w:r>
        <w:t>Fréquence</w:t>
      </w:r>
      <w:r w:rsidR="00DE3BD8">
        <w:t xml:space="preserve"> max</w:t>
      </w:r>
      <w:r w:rsidR="00D4650A">
        <w:t xml:space="preserve">imum </w:t>
      </w:r>
      <w:r w:rsidR="00726090">
        <w:t>d’un circuit logique</w:t>
      </w:r>
      <w:bookmarkEnd w:id="4"/>
    </w:p>
    <w:p w14:paraId="007E5BB0" w14:textId="2637CAF0" w:rsidR="006F793D" w:rsidRPr="006F793D" w:rsidRDefault="006F793D" w:rsidP="006F793D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Calculer la fréquence maximum du circuit </w:t>
      </w:r>
      <w:r w:rsidR="00C75CAA">
        <w:t xml:space="preserve">ci-dessous, sachant que l’on considère le </w:t>
      </w:r>
      <w:proofErr w:type="spellStart"/>
      <w:r w:rsidR="00C75CAA">
        <w:t>skew</w:t>
      </w:r>
      <w:proofErr w:type="spellEnd"/>
      <w:r w:rsidR="00C75CAA">
        <w:t xml:space="preserve"> comme négligeable, </w:t>
      </w:r>
      <w:r w:rsidR="00F75948">
        <w:t xml:space="preserve">Tsu à 1ns et </w:t>
      </w:r>
      <w:proofErr w:type="spellStart"/>
      <w:r w:rsidR="00F75948">
        <w:t>Tco</w:t>
      </w:r>
      <w:proofErr w:type="spellEnd"/>
      <w:r w:rsidR="00F75948">
        <w:t xml:space="preserve"> à 1ns</w:t>
      </w:r>
    </w:p>
    <w:p w14:paraId="7C2BD696" w14:textId="6E16C3A8" w:rsidR="00726090" w:rsidRDefault="00726090" w:rsidP="00726090"/>
    <w:p w14:paraId="5E67C290" w14:textId="020FED67" w:rsidR="00747409" w:rsidRPr="00726090" w:rsidRDefault="00747409" w:rsidP="00747409">
      <w:pPr>
        <w:jc w:val="center"/>
      </w:pPr>
      <w:r>
        <w:rPr>
          <w:noProof/>
        </w:rPr>
        <w:drawing>
          <wp:inline distT="0" distB="0" distL="0" distR="0" wp14:anchorId="38134556" wp14:editId="34D66663">
            <wp:extent cx="3749040" cy="247668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406" cy="25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70D5" w14:textId="265443C7" w:rsidR="00592114" w:rsidRPr="006F793D" w:rsidRDefault="00592114" w:rsidP="00592114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Proposer </w:t>
      </w:r>
      <w:r w:rsidR="000B68E5">
        <w:t xml:space="preserve">un circuit équivalent fonctionnant à une fréquence </w:t>
      </w:r>
      <w:r w:rsidR="003C1DE9">
        <w:t xml:space="preserve">maximum </w:t>
      </w:r>
      <w:r w:rsidR="000B68E5">
        <w:t>plus élevée. Quelle est cette fréquence</w:t>
      </w:r>
      <w:r w:rsidR="003C1DE9">
        <w:t> ?</w:t>
      </w:r>
    </w:p>
    <w:p w14:paraId="54220AFA" w14:textId="4D4A2C42" w:rsidR="00DE3BD8" w:rsidRDefault="00DE3BD8" w:rsidP="00DE3BD8"/>
    <w:p w14:paraId="0C5528FB" w14:textId="6E0F4E11" w:rsidR="003C1DE9" w:rsidRPr="006F793D" w:rsidRDefault="003C1DE9" w:rsidP="003C1DE9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Proposer une méthode</w:t>
      </w:r>
      <w:r w:rsidR="000F72A3">
        <w:t xml:space="preserve"> qui, en modifiant le comportement du circuit mais en gardant l’</w:t>
      </w:r>
      <w:r w:rsidR="00A969AE">
        <w:t>équation</w:t>
      </w:r>
      <w:r w:rsidR="001761F8">
        <w:t xml:space="preserve"> logique, perme</w:t>
      </w:r>
      <w:r w:rsidR="00BB131D">
        <w:t xml:space="preserve">ttrai d’autoriser une </w:t>
      </w:r>
      <w:r w:rsidR="002222A2">
        <w:t>fréquence</w:t>
      </w:r>
      <w:r w:rsidR="00BB131D">
        <w:t xml:space="preserve"> maximum plus </w:t>
      </w:r>
      <w:r w:rsidR="0003569C">
        <w:t>élevé</w:t>
      </w:r>
      <w:r w:rsidR="00BB131D">
        <w:t>.</w:t>
      </w:r>
    </w:p>
    <w:p w14:paraId="3190B240" w14:textId="77777777" w:rsidR="000B68E5" w:rsidRDefault="000B68E5" w:rsidP="00DE3BD8"/>
    <w:p w14:paraId="5CF33D83" w14:textId="1F343954" w:rsidR="00CE7E26" w:rsidRDefault="00803A97" w:rsidP="00CE7E26">
      <w:pPr>
        <w:pStyle w:val="Titre1"/>
      </w:pPr>
      <w:bookmarkStart w:id="5" w:name="_Toc55560898"/>
      <w:r>
        <w:t xml:space="preserve">Synchrone – Asynchrone </w:t>
      </w:r>
      <w:r w:rsidR="00545834">
        <w:t xml:space="preserve">/ </w:t>
      </w:r>
      <w:r w:rsidR="000D78FE">
        <w:t>S</w:t>
      </w:r>
      <w:r w:rsidR="00545834">
        <w:t xml:space="preserve">équentiel - </w:t>
      </w:r>
      <w:r w:rsidR="000D78FE">
        <w:t>C</w:t>
      </w:r>
      <w:r w:rsidR="00186D33">
        <w:t>ombinatoire</w:t>
      </w:r>
      <w:bookmarkEnd w:id="5"/>
    </w:p>
    <w:p w14:paraId="1C5C5C75" w14:textId="74361651" w:rsidR="00DF52C1" w:rsidRDefault="00DF52C1" w:rsidP="00D50AFF"/>
    <w:p w14:paraId="1B240CDA" w14:textId="185611D1" w:rsidR="00186D33" w:rsidRPr="006F793D" w:rsidRDefault="00186D33" w:rsidP="00186D33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442FDE">
        <w:t>Qualifier les circuits</w:t>
      </w:r>
      <w:r w:rsidR="00AF4D36">
        <w:t xml:space="preserve"> décrit</w:t>
      </w:r>
      <w:r w:rsidR="00442FDE">
        <w:t xml:space="preserve"> </w:t>
      </w:r>
      <w:r w:rsidR="00DF5154">
        <w:t xml:space="preserve">ci-dessous. Dessiner le </w:t>
      </w:r>
      <w:r w:rsidR="00C55FEB">
        <w:t>schéma</w:t>
      </w:r>
      <w:r w:rsidR="00DF5154">
        <w:t xml:space="preserve"> associ</w:t>
      </w:r>
      <w:r w:rsidR="00C55FEB">
        <w:t xml:space="preserve">é </w:t>
      </w:r>
      <w:r w:rsidR="00DF5154">
        <w:t xml:space="preserve">quand il s’agit de description VHDL, et </w:t>
      </w:r>
      <w:r w:rsidR="00C55FEB">
        <w:t>écrire la description en VHDL quand il s’agit de schéma</w:t>
      </w:r>
    </w:p>
    <w:p w14:paraId="5A030C33" w14:textId="464CA22F" w:rsidR="006509AF" w:rsidRDefault="006509AF" w:rsidP="00D50AFF"/>
    <w:p w14:paraId="04F6CEA7" w14:textId="41A16D89" w:rsidR="00AF4D36" w:rsidRDefault="00AF4D36" w:rsidP="00AF4D36">
      <w:pPr>
        <w:pStyle w:val="Paragraphedeliste"/>
        <w:numPr>
          <w:ilvl w:val="0"/>
          <w:numId w:val="13"/>
        </w:numPr>
      </w:pPr>
    </w:p>
    <w:p w14:paraId="6157930B" w14:textId="77777777" w:rsidR="00AF4D36" w:rsidRDefault="00AF4D36" w:rsidP="00275942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</w:p>
    <w:p w14:paraId="28C99EBB" w14:textId="73AED1DE" w:rsidR="00442FDE" w:rsidRDefault="00AF4D36" w:rsidP="00AF4D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4D3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="006E049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AF4D36"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 w:rsidRPr="00AF4D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5FE84D" w14:textId="225FA37F" w:rsidR="00DF5154" w:rsidRDefault="00DF5154" w:rsidP="00AF4D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4A100A97" w14:textId="1213E3B2" w:rsidR="00DF5154" w:rsidRDefault="00C55FEB" w:rsidP="00AF4D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2)</w:t>
      </w:r>
    </w:p>
    <w:p w14:paraId="710ABA4E" w14:textId="38B1EFAB" w:rsidR="00BA22CC" w:rsidRDefault="00BA22CC" w:rsidP="00275942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risi</w:t>
      </w:r>
      <w:r w:rsidR="00F07E86">
        <w:rPr>
          <w:rFonts w:ascii="Courier New" w:hAnsi="Courier New" w:cs="Courier New"/>
          <w:color w:val="000000"/>
          <w:sz w:val="20"/>
          <w:szCs w:val="20"/>
          <w:highlight w:val="white"/>
        </w:rPr>
        <w:t>ng_edge</w:t>
      </w:r>
      <w:proofErr w:type="spellEnd"/>
      <w:r w:rsidR="00F07E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="00F07E86"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="00550E06">
        <w:rPr>
          <w:rFonts w:ascii="Courier New" w:hAnsi="Courier New" w:cs="Courier New"/>
          <w:color w:val="000000"/>
          <w:sz w:val="20"/>
          <w:szCs w:val="20"/>
          <w:highlight w:val="white"/>
        </w:rPr>
        <w:t>) ;</w:t>
      </w:r>
    </w:p>
    <w:p w14:paraId="439A3F8B" w14:textId="27B04953" w:rsidR="00BA22CC" w:rsidRDefault="00BA22CC" w:rsidP="00BA22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AF4D3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56B7655B" w14:textId="0A5EEC86" w:rsidR="00275942" w:rsidRDefault="00275942" w:rsidP="0027594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3)</w:t>
      </w:r>
    </w:p>
    <w:p w14:paraId="2012ECF2" w14:textId="14580C74" w:rsidR="00BA22CC" w:rsidRDefault="00A411DE" w:rsidP="00D80F4D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proofErr w:type="spellStart"/>
      <w:r w:rsidR="0075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proofErr w:type="spellStart"/>
      <w:r w:rsidR="00754749"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C7D5D0" w14:textId="65B64F18" w:rsidR="00A411DE" w:rsidRDefault="00A411DE" w:rsidP="00AF4D3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0536A5" w14:textId="0A731DA1" w:rsidR="00A411DE" w:rsidRDefault="00A411DE" w:rsidP="00A411DE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4)</w:t>
      </w:r>
    </w:p>
    <w:p w14:paraId="39337885" w14:textId="77777777" w:rsidR="00754749" w:rsidRDefault="00754749" w:rsidP="00A411DE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BAE52D" w14:textId="44F2AC78" w:rsidR="00460189" w:rsidRDefault="00FF0768" w:rsidP="00754749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="00F10117">
        <w:rPr>
          <w:noProof/>
        </w:rPr>
        <w:drawing>
          <wp:inline distT="0" distB="0" distL="0" distR="0" wp14:anchorId="2C484802" wp14:editId="4E1AB83E">
            <wp:extent cx="1844040" cy="1030771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837" cy="10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10D0" w14:textId="6908D8DE" w:rsidR="00754749" w:rsidRDefault="00754749" w:rsidP="00754749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5)</w:t>
      </w:r>
    </w:p>
    <w:p w14:paraId="433EA39A" w14:textId="27A529BF" w:rsidR="00A03886" w:rsidRDefault="00E35123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A0388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 w:rsidR="00A038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038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A03886"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="00A038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A038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A03886"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 w:rsidR="00A0388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517168C" w14:textId="77777777" w:rsidR="00A03886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</w:p>
    <w:p w14:paraId="71C8DD43" w14:textId="7D5ACF7C" w:rsidR="00A03886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8CE3C01" w14:textId="44386BC6" w:rsidR="00863990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="008B076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DD3C77" w14:textId="438B5841" w:rsidR="00A03886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>dd</w:t>
      </w:r>
      <w:r w:rsidR="008B0761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63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63990">
        <w:rPr>
          <w:rFonts w:ascii="Courier New" w:hAnsi="Courier New" w:cs="Courier New"/>
          <w:color w:val="808080"/>
          <w:sz w:val="20"/>
          <w:szCs w:val="20"/>
          <w:highlight w:val="white"/>
        </w:rPr>
        <w:t>'0'</w:t>
      </w:r>
      <w:r w:rsidR="00863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F657513" w14:textId="1E9BD0DC" w:rsidR="00A03886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FF"/>
          <w:sz w:val="20"/>
          <w:szCs w:val="20"/>
          <w:highlight w:val="white"/>
        </w:rPr>
        <w:t>rising_edge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5AA85A7E" w14:textId="182A0631" w:rsidR="0000336D" w:rsidRDefault="0000336D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&lt;= </w:t>
      </w:r>
      <w:r w:rsidRPr="000B0E45">
        <w:rPr>
          <w:rFonts w:ascii="Courier New" w:hAnsi="Courier New" w:cs="Courier New"/>
          <w:color w:val="000000"/>
          <w:sz w:val="20"/>
          <w:szCs w:val="20"/>
          <w:highlight w:val="white"/>
        </w:rPr>
        <w:t>a +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 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D1F8F54" w14:textId="752EB0DD" w:rsidR="00D60B09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="00863990">
        <w:rPr>
          <w:rFonts w:ascii="Courier New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493D8E" w14:textId="4C3C6696" w:rsidR="00A03886" w:rsidRDefault="00D60B09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proofErr w:type="spellStart"/>
      <w:r w:rsidR="00863990" w:rsidRPr="00E35123">
        <w:rPr>
          <w:rFonts w:ascii="Courier New" w:hAnsi="Courier New" w:cs="Courier New"/>
          <w:color w:val="000000"/>
          <w:sz w:val="20"/>
          <w:szCs w:val="20"/>
          <w:highlight w:val="white"/>
        </w:rPr>
        <w:t>dd</w:t>
      </w:r>
      <w:r w:rsidR="008B0761" w:rsidRPr="00E35123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 w:rsidR="00863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&lt;= </w:t>
      </w:r>
      <w:r w:rsidR="00863990" w:rsidRPr="00E35123">
        <w:rPr>
          <w:rFonts w:ascii="Courier New" w:hAnsi="Courier New" w:cs="Courier New"/>
          <w:color w:val="000000"/>
          <w:sz w:val="20"/>
          <w:szCs w:val="20"/>
          <w:highlight w:val="white"/>
        </w:rPr>
        <w:t>dd</w:t>
      </w:r>
      <w:r w:rsidR="0086399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 ;</w:t>
      </w:r>
      <w:r w:rsidR="00A0388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</w:p>
    <w:p w14:paraId="5ECB60C1" w14:textId="77777777" w:rsidR="00A03886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4BA2BB" w14:textId="77777777" w:rsidR="00A03886" w:rsidRDefault="00A03886" w:rsidP="000B0E45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CF5CAC" w14:textId="77777777" w:rsidR="00754749" w:rsidRPr="00754749" w:rsidRDefault="00754749" w:rsidP="00754749">
      <w:pPr>
        <w:autoSpaceDE w:val="0"/>
        <w:autoSpaceDN w:val="0"/>
        <w:adjustRightInd w:val="0"/>
        <w:spacing w:line="240" w:lineRule="auto"/>
        <w:ind w:left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573C5B" w14:textId="77777777" w:rsidR="00754749" w:rsidRPr="00754749" w:rsidRDefault="00754749" w:rsidP="00754749"/>
    <w:p w14:paraId="18D57EBB" w14:textId="213915A6" w:rsidR="002A0E12" w:rsidRDefault="000B0E45" w:rsidP="00787102">
      <w:pPr>
        <w:pStyle w:val="Titre1"/>
      </w:pPr>
      <w:bookmarkStart w:id="6" w:name="_Toc55560899"/>
      <w:r>
        <w:t>Machine d’état</w:t>
      </w:r>
      <w:r w:rsidR="00555921">
        <w:t xml:space="preserve"> SPI Master</w:t>
      </w:r>
      <w:bookmarkEnd w:id="6"/>
    </w:p>
    <w:p w14:paraId="5E107EBF" w14:textId="0E5F6729" w:rsidR="00787102" w:rsidRDefault="00787102" w:rsidP="00787102"/>
    <w:p w14:paraId="3FE1AA2F" w14:textId="2DEA5220" w:rsidR="00CD299C" w:rsidRDefault="002A3473" w:rsidP="00200374">
      <w:r>
        <w:t>Nous allons étudier et décrire u</w:t>
      </w:r>
      <w:r w:rsidR="00ED435D">
        <w:t>ne</w:t>
      </w:r>
      <w:r w:rsidR="00CD299C">
        <w:t xml:space="preserve"> machine</w:t>
      </w:r>
      <w:r w:rsidR="00D21600">
        <w:t xml:space="preserve"> à état synchrone sur CLK</w:t>
      </w:r>
      <w:r w:rsidR="00CD299C">
        <w:t xml:space="preserve"> </w:t>
      </w:r>
      <w:r>
        <w:t>qui consti</w:t>
      </w:r>
      <w:r w:rsidR="00E60D1F">
        <w:t>tue un sous bloc d’un ensemble servant à transférer des données</w:t>
      </w:r>
      <w:r w:rsidR="003D35C6">
        <w:t xml:space="preserve"> </w:t>
      </w:r>
      <w:r w:rsidR="00E60D1F">
        <w:t>sur un bus</w:t>
      </w:r>
      <w:r w:rsidR="003D35C6">
        <w:t xml:space="preserve"> SPI</w:t>
      </w:r>
      <w:r w:rsidR="00FF188F">
        <w:t>. Cette machine se compose de 4 états</w:t>
      </w:r>
      <w:r w:rsidR="00D21600">
        <w:t> :</w:t>
      </w:r>
    </w:p>
    <w:p w14:paraId="7664F814" w14:textId="068CF602" w:rsidR="00CD299C" w:rsidRPr="00200374" w:rsidRDefault="00CD299C" w:rsidP="00D21600">
      <w:pPr>
        <w:jc w:val="center"/>
        <w:rPr>
          <w:b/>
          <w:bCs/>
        </w:rPr>
      </w:pPr>
      <w:proofErr w:type="spellStart"/>
      <w:r w:rsidRPr="00200374">
        <w:rPr>
          <w:b/>
          <w:bCs/>
        </w:rPr>
        <w:t>Idle</w:t>
      </w:r>
      <w:proofErr w:type="spellEnd"/>
      <w:r w:rsidRPr="00200374">
        <w:rPr>
          <w:b/>
          <w:bCs/>
        </w:rPr>
        <w:t xml:space="preserve"> </w:t>
      </w:r>
      <w:r w:rsidR="00411A40" w:rsidRPr="00200374">
        <w:rPr>
          <w:b/>
          <w:bCs/>
        </w:rPr>
        <w:t>–</w:t>
      </w:r>
      <w:r w:rsidRPr="00200374">
        <w:rPr>
          <w:b/>
          <w:bCs/>
        </w:rPr>
        <w:t xml:space="preserve"> </w:t>
      </w:r>
      <w:r w:rsidR="00411A40" w:rsidRPr="00200374">
        <w:rPr>
          <w:b/>
          <w:bCs/>
        </w:rPr>
        <w:t>Start – Data – Stop</w:t>
      </w:r>
    </w:p>
    <w:p w14:paraId="185917B1" w14:textId="77777777" w:rsidR="00200374" w:rsidRDefault="00200374" w:rsidP="00200374"/>
    <w:p w14:paraId="68C65B5A" w14:textId="64F7FAB0" w:rsidR="00411A40" w:rsidRDefault="00411A40" w:rsidP="00200374">
      <w:r>
        <w:t xml:space="preserve">Les sorties de cette machine sont </w:t>
      </w:r>
    </w:p>
    <w:p w14:paraId="544959BA" w14:textId="027D794A" w:rsidR="00B476BD" w:rsidRDefault="00B476BD" w:rsidP="00200374">
      <w:pPr>
        <w:pStyle w:val="Paragraphedeliste"/>
        <w:numPr>
          <w:ilvl w:val="0"/>
          <w:numId w:val="9"/>
        </w:numPr>
      </w:pPr>
      <w:r w:rsidRPr="00D21600">
        <w:rPr>
          <w:b/>
          <w:bCs/>
        </w:rPr>
        <w:t>CS</w:t>
      </w:r>
      <w:r>
        <w:t> : Chip select</w:t>
      </w:r>
      <w:r w:rsidR="00DF75CE">
        <w:t xml:space="preserve"> (</w:t>
      </w:r>
      <w:r w:rsidR="0053232B">
        <w:t>~Slave Select)</w:t>
      </w:r>
    </w:p>
    <w:p w14:paraId="3B03D56A" w14:textId="234B59EF" w:rsidR="00D56C66" w:rsidRDefault="00D56C66" w:rsidP="00200374">
      <w:pPr>
        <w:pStyle w:val="Paragraphedeliste"/>
        <w:numPr>
          <w:ilvl w:val="0"/>
          <w:numId w:val="9"/>
        </w:numPr>
      </w:pPr>
      <w:r w:rsidRPr="00D21600">
        <w:rPr>
          <w:b/>
          <w:bCs/>
        </w:rPr>
        <w:t>MOSI</w:t>
      </w:r>
      <w:r>
        <w:t> : Master Output Slave Input</w:t>
      </w:r>
    </w:p>
    <w:p w14:paraId="1CC5EA3C" w14:textId="7EDA76E6" w:rsidR="00D56C66" w:rsidRDefault="00D56C66" w:rsidP="00200374"/>
    <w:p w14:paraId="75E75777" w14:textId="44FFE6BC" w:rsidR="00371C53" w:rsidRDefault="00371C53" w:rsidP="00200374">
      <w:r>
        <w:t>Les entré</w:t>
      </w:r>
      <w:r w:rsidR="00E30201">
        <w:t>es</w:t>
      </w:r>
      <w:r>
        <w:t xml:space="preserve"> de cette machine sont </w:t>
      </w:r>
    </w:p>
    <w:p w14:paraId="30E44A47" w14:textId="32D15ED2" w:rsidR="00C43EDF" w:rsidRDefault="00DF5593" w:rsidP="00200374">
      <w:pPr>
        <w:pStyle w:val="Paragraphedeliste"/>
        <w:numPr>
          <w:ilvl w:val="0"/>
          <w:numId w:val="14"/>
        </w:numPr>
      </w:pPr>
      <w:r w:rsidRPr="00D21600">
        <w:rPr>
          <w:b/>
          <w:bCs/>
        </w:rPr>
        <w:t>CLK</w:t>
      </w:r>
      <w:r w:rsidR="00C43EDF">
        <w:t> : Horloge système</w:t>
      </w:r>
    </w:p>
    <w:p w14:paraId="471370F5" w14:textId="396A55AF" w:rsidR="00371C53" w:rsidRDefault="00454E25" w:rsidP="00200374">
      <w:pPr>
        <w:pStyle w:val="Paragraphedeliste"/>
        <w:numPr>
          <w:ilvl w:val="0"/>
          <w:numId w:val="14"/>
        </w:numPr>
      </w:pPr>
      <w:r w:rsidRPr="00D21600">
        <w:rPr>
          <w:b/>
          <w:bCs/>
        </w:rPr>
        <w:t>S</w:t>
      </w:r>
      <w:r w:rsidR="00DF5593" w:rsidRPr="00D21600">
        <w:rPr>
          <w:b/>
          <w:bCs/>
        </w:rPr>
        <w:t>END</w:t>
      </w:r>
      <w:r>
        <w:t> : Signal d’envoi de données</w:t>
      </w:r>
    </w:p>
    <w:p w14:paraId="25562D10" w14:textId="742C7E55" w:rsidR="00C43EDF" w:rsidRDefault="00C43EDF" w:rsidP="00200374">
      <w:pPr>
        <w:pStyle w:val="Paragraphedeliste"/>
        <w:numPr>
          <w:ilvl w:val="0"/>
          <w:numId w:val="14"/>
        </w:numPr>
      </w:pPr>
      <w:r w:rsidRPr="00D21600">
        <w:rPr>
          <w:b/>
          <w:bCs/>
        </w:rPr>
        <w:t>T</w:t>
      </w:r>
      <w:r w:rsidR="00DF5593" w:rsidRPr="00D21600">
        <w:rPr>
          <w:b/>
          <w:bCs/>
        </w:rPr>
        <w:t>ICK</w:t>
      </w:r>
      <w:r w:rsidRPr="00D21600">
        <w:rPr>
          <w:b/>
          <w:bCs/>
        </w:rPr>
        <w:t>_SCLK</w:t>
      </w:r>
      <w:r>
        <w:t xml:space="preserve"> : </w:t>
      </w:r>
      <w:r w:rsidR="00F828DC">
        <w:t xml:space="preserve">Signal de synchro pour </w:t>
      </w:r>
      <w:r w:rsidR="002F5DE2">
        <w:t>décaler le registre</w:t>
      </w:r>
    </w:p>
    <w:p w14:paraId="69F78002" w14:textId="06A95B0B" w:rsidR="007A340C" w:rsidRDefault="007A340C" w:rsidP="00200374">
      <w:pPr>
        <w:pStyle w:val="Paragraphedeliste"/>
        <w:numPr>
          <w:ilvl w:val="0"/>
          <w:numId w:val="14"/>
        </w:numPr>
      </w:pPr>
      <w:r>
        <w:rPr>
          <w:b/>
          <w:bCs/>
        </w:rPr>
        <w:t>DATA2SEND </w:t>
      </w:r>
      <w:r w:rsidRPr="007A340C">
        <w:t>:</w:t>
      </w:r>
      <w:r>
        <w:t xml:space="preserve"> Donnée </w:t>
      </w:r>
      <w:r w:rsidR="00E96E48">
        <w:t>sur 8 bit</w:t>
      </w:r>
      <w:r>
        <w:t xml:space="preserve"> transféré</w:t>
      </w:r>
    </w:p>
    <w:p w14:paraId="013C3C1B" w14:textId="737CC22B" w:rsidR="00371C53" w:rsidRDefault="00371C53" w:rsidP="00200374"/>
    <w:p w14:paraId="4B4FEA43" w14:textId="650036BB" w:rsidR="00BE3CD8" w:rsidRPr="006F793D" w:rsidRDefault="00BE3CD8" w:rsidP="00BE3CD8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Ecrire l</w:t>
      </w:r>
      <w:r w:rsidR="00492821">
        <w:t>’</w:t>
      </w:r>
      <w:proofErr w:type="spellStart"/>
      <w:r w:rsidR="00492821">
        <w:t>entitée</w:t>
      </w:r>
      <w:proofErr w:type="spellEnd"/>
      <w:r w:rsidR="00492821">
        <w:t xml:space="preserve"> </w:t>
      </w:r>
      <w:r w:rsidR="00E449F3">
        <w:t>de la machine d’état (</w:t>
      </w:r>
      <w:proofErr w:type="spellStart"/>
      <w:r w:rsidR="00E449F3">
        <w:t>spimaster</w:t>
      </w:r>
      <w:proofErr w:type="spellEnd"/>
      <w:r w:rsidR="00E449F3">
        <w:t>)</w:t>
      </w:r>
    </w:p>
    <w:p w14:paraId="1431E455" w14:textId="77777777" w:rsidR="00BE3CD8" w:rsidRDefault="00BE3CD8" w:rsidP="00200374"/>
    <w:p w14:paraId="16AFA323" w14:textId="77777777" w:rsidR="00200374" w:rsidRDefault="00200374" w:rsidP="00200374"/>
    <w:p w14:paraId="3353386C" w14:textId="50918A77" w:rsidR="00411A40" w:rsidRDefault="00411A40" w:rsidP="00200374">
      <w:proofErr w:type="spellStart"/>
      <w:r w:rsidRPr="00200374">
        <w:rPr>
          <w:b/>
          <w:bCs/>
        </w:rPr>
        <w:t>Idle</w:t>
      </w:r>
      <w:r w:rsidR="00995764">
        <w:rPr>
          <w:b/>
          <w:bCs/>
        </w:rPr>
        <w:t>_state</w:t>
      </w:r>
      <w:proofErr w:type="spellEnd"/>
      <w:r>
        <w:t xml:space="preserve"> : Etat de </w:t>
      </w:r>
      <w:r w:rsidR="00555921">
        <w:t>repos</w:t>
      </w:r>
      <w:r w:rsidR="00760DE8">
        <w:t>, la machine est dans cet état en sortie de reset</w:t>
      </w:r>
      <w:r w:rsidR="00C42570">
        <w:t xml:space="preserve">. </w:t>
      </w:r>
      <w:r w:rsidR="00236D96">
        <w:t>MOSI est à 0 et CS à 1</w:t>
      </w:r>
      <w:r w:rsidR="00555921">
        <w:t xml:space="preserve">. </w:t>
      </w:r>
      <w:r>
        <w:t xml:space="preserve"> Passe à </w:t>
      </w:r>
      <w:r w:rsidR="00236D96">
        <w:t>S</w:t>
      </w:r>
      <w:r w:rsidR="00454E25">
        <w:t xml:space="preserve">tart si </w:t>
      </w:r>
      <w:proofErr w:type="spellStart"/>
      <w:r w:rsidR="00E16CA5">
        <w:t>Send</w:t>
      </w:r>
      <w:proofErr w:type="spellEnd"/>
      <w:r w:rsidR="00E16CA5">
        <w:t xml:space="preserve"> est à 1</w:t>
      </w:r>
    </w:p>
    <w:p w14:paraId="657E4952" w14:textId="113723A5" w:rsidR="00E16CA5" w:rsidRDefault="00E16CA5" w:rsidP="00200374">
      <w:proofErr w:type="spellStart"/>
      <w:r w:rsidRPr="00200374">
        <w:rPr>
          <w:b/>
          <w:bCs/>
        </w:rPr>
        <w:t>Start</w:t>
      </w:r>
      <w:r w:rsidR="00995764">
        <w:rPr>
          <w:b/>
          <w:bCs/>
        </w:rPr>
        <w:t>_state</w:t>
      </w:r>
      <w:proofErr w:type="spellEnd"/>
      <w:r>
        <w:t xml:space="preserve"> : Démarrage de la communication. CS </w:t>
      </w:r>
      <w:r w:rsidR="008D76B5">
        <w:t xml:space="preserve">est </w:t>
      </w:r>
      <w:r>
        <w:t>à 0</w:t>
      </w:r>
      <w:r w:rsidR="008D76B5">
        <w:t>.</w:t>
      </w:r>
      <w:r w:rsidR="00C42570">
        <w:t xml:space="preserve"> </w:t>
      </w:r>
      <w:r w:rsidR="008D76B5">
        <w:t>P</w:t>
      </w:r>
      <w:r w:rsidR="00C42570">
        <w:t xml:space="preserve">asse sans condition à </w:t>
      </w:r>
      <w:r w:rsidR="008D76B5">
        <w:t>Data</w:t>
      </w:r>
      <w:r w:rsidR="00D21600">
        <w:t>.</w:t>
      </w:r>
    </w:p>
    <w:p w14:paraId="31FB7DE4" w14:textId="780B658E" w:rsidR="008D76B5" w:rsidRDefault="008D76B5" w:rsidP="00200374">
      <w:proofErr w:type="spellStart"/>
      <w:r w:rsidRPr="00200374">
        <w:rPr>
          <w:b/>
          <w:bCs/>
        </w:rPr>
        <w:t>Data</w:t>
      </w:r>
      <w:r w:rsidR="00995764">
        <w:rPr>
          <w:b/>
          <w:bCs/>
        </w:rPr>
        <w:t>_state</w:t>
      </w:r>
      <w:proofErr w:type="spellEnd"/>
      <w:r>
        <w:t xml:space="preserve"> : </w:t>
      </w:r>
      <w:r w:rsidR="002F5DE2">
        <w:t>Décale le registre contenant la Data à envoyer</w:t>
      </w:r>
      <w:r w:rsidR="00A270BC">
        <w:t xml:space="preserve"> </w:t>
      </w:r>
      <w:r w:rsidR="00906F4F">
        <w:t xml:space="preserve">(DATA2SEND) </w:t>
      </w:r>
      <w:r w:rsidR="00A270BC">
        <w:t>sur niveau haut de T</w:t>
      </w:r>
      <w:r w:rsidR="00906F4F">
        <w:t>ICK</w:t>
      </w:r>
      <w:r w:rsidR="00A270BC">
        <w:t>_SCLK</w:t>
      </w:r>
      <w:r w:rsidR="001878B2">
        <w:t>. Passe à Stop quand les 8 bit du registre ont été décalé</w:t>
      </w:r>
    </w:p>
    <w:p w14:paraId="51920253" w14:textId="7FA83CF7" w:rsidR="00A270BC" w:rsidRDefault="001878B2" w:rsidP="00200374">
      <w:proofErr w:type="spellStart"/>
      <w:r w:rsidRPr="00200374">
        <w:rPr>
          <w:b/>
          <w:bCs/>
        </w:rPr>
        <w:t>Stop</w:t>
      </w:r>
      <w:r w:rsidR="00995764">
        <w:rPr>
          <w:b/>
          <w:bCs/>
        </w:rPr>
        <w:t>_state</w:t>
      </w:r>
      <w:proofErr w:type="spellEnd"/>
      <w:r>
        <w:t xml:space="preserve"> : </w:t>
      </w:r>
      <w:r w:rsidR="00E96E48">
        <w:t>Arrêt</w:t>
      </w:r>
      <w:r w:rsidR="002934D4">
        <w:t xml:space="preserve"> de la communication. CS passe à 1.</w:t>
      </w:r>
    </w:p>
    <w:p w14:paraId="1A8488EB" w14:textId="77777777" w:rsidR="00181F55" w:rsidRDefault="00181F55" w:rsidP="00181F55"/>
    <w:p w14:paraId="698560A2" w14:textId="34D60979" w:rsidR="00181F55" w:rsidRPr="006F793D" w:rsidRDefault="00181F55" w:rsidP="00181F55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Dessiner l’évolution des états</w:t>
      </w:r>
    </w:p>
    <w:p w14:paraId="3CD908B5" w14:textId="77777777" w:rsidR="00181F55" w:rsidRDefault="00181F55" w:rsidP="00181F55"/>
    <w:p w14:paraId="53190ED8" w14:textId="4C81A974" w:rsidR="00566D22" w:rsidRDefault="00566D22" w:rsidP="00566D22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 vous basant sur </w:t>
      </w:r>
      <w:proofErr w:type="spellStart"/>
      <w:r>
        <w:t>spimaster.vhd</w:t>
      </w:r>
      <w:proofErr w:type="spellEnd"/>
      <w:r>
        <w:t xml:space="preserve">, décrire en </w:t>
      </w:r>
      <w:proofErr w:type="spellStart"/>
      <w:r>
        <w:t>vhdl</w:t>
      </w:r>
      <w:proofErr w:type="spellEnd"/>
      <w:r w:rsidR="001C5719">
        <w:t xml:space="preserve"> la machine d’état</w:t>
      </w:r>
    </w:p>
    <w:p w14:paraId="56AA7606" w14:textId="77777777" w:rsidR="001C5719" w:rsidRDefault="001C5719" w:rsidP="001C5719">
      <w:pPr>
        <w:pStyle w:val="Paragraphedeliste"/>
      </w:pPr>
    </w:p>
    <w:p w14:paraId="254EAF5E" w14:textId="694746E7" w:rsidR="001C5719" w:rsidRPr="006F793D" w:rsidRDefault="001C5719" w:rsidP="00566D22">
      <w:pPr>
        <w:pStyle w:val="Questio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Vérifier son fonctionnement avec </w:t>
      </w:r>
      <w:proofErr w:type="spellStart"/>
      <w:r>
        <w:t>spimaster_tb.vhd</w:t>
      </w:r>
      <w:proofErr w:type="spellEnd"/>
    </w:p>
    <w:p w14:paraId="035B5ECC" w14:textId="77777777" w:rsidR="00566D22" w:rsidRDefault="00566D22" w:rsidP="00566D22"/>
    <w:p w14:paraId="7437C4C4" w14:textId="77777777" w:rsidR="00181F55" w:rsidRPr="00787102" w:rsidRDefault="00181F55" w:rsidP="00200374"/>
    <w:sectPr w:rsidR="00181F55" w:rsidRPr="00787102" w:rsidSect="00C875AF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BFB80" w14:textId="77777777" w:rsidR="001C545F" w:rsidRDefault="001C545F" w:rsidP="00192772">
      <w:r>
        <w:separator/>
      </w:r>
    </w:p>
  </w:endnote>
  <w:endnote w:type="continuationSeparator" w:id="0">
    <w:p w14:paraId="39C4D970" w14:textId="77777777" w:rsidR="001C545F" w:rsidRDefault="001C545F" w:rsidP="0019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8836271"/>
      <w:docPartObj>
        <w:docPartGallery w:val="Page Numbers (Bottom of Page)"/>
        <w:docPartUnique/>
      </w:docPartObj>
    </w:sdtPr>
    <w:sdtEndPr/>
    <w:sdtContent>
      <w:p w14:paraId="5AE64041" w14:textId="77777777" w:rsidR="00192772" w:rsidRDefault="00192772" w:rsidP="0019277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90D">
          <w:rPr>
            <w:noProof/>
          </w:rPr>
          <w:t>7</w:t>
        </w:r>
        <w:r>
          <w:fldChar w:fldCharType="end"/>
        </w:r>
      </w:p>
    </w:sdtContent>
  </w:sdt>
  <w:p w14:paraId="4E3BED8E" w14:textId="77777777" w:rsidR="00912D24" w:rsidRDefault="00912D24" w:rsidP="001927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A94F1" w14:textId="77777777" w:rsidR="001C545F" w:rsidRDefault="001C545F" w:rsidP="00192772">
      <w:r>
        <w:separator/>
      </w:r>
    </w:p>
  </w:footnote>
  <w:footnote w:type="continuationSeparator" w:id="0">
    <w:p w14:paraId="750DAA34" w14:textId="77777777" w:rsidR="001C545F" w:rsidRDefault="001C545F" w:rsidP="0019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22A8" w14:textId="1F7C4B8A" w:rsidR="007E7F21" w:rsidRPr="00192772" w:rsidRDefault="007822E2" w:rsidP="00192772">
    <w:pPr>
      <w:pStyle w:val="Entetemodule"/>
    </w:pPr>
    <w:r>
      <w:rPr>
        <w:lang w:val="en-US" w:eastAsia="en-US"/>
      </w:rPr>
      <w:drawing>
        <wp:anchor distT="0" distB="0" distL="114300" distR="114300" simplePos="0" relativeHeight="251659264" behindDoc="1" locked="0" layoutInCell="1" allowOverlap="1" wp14:anchorId="36A28EC1" wp14:editId="154B5D01">
          <wp:simplePos x="0" y="0"/>
          <wp:positionH relativeFrom="column">
            <wp:posOffset>-465455</wp:posOffset>
          </wp:positionH>
          <wp:positionV relativeFrom="paragraph">
            <wp:posOffset>-106680</wp:posOffset>
          </wp:positionV>
          <wp:extent cx="1051200" cy="385200"/>
          <wp:effectExtent l="0" t="0" r="0" b="0"/>
          <wp:wrapTight wrapText="bothSides">
            <wp:wrapPolygon edited="0">
              <wp:start x="0" y="0"/>
              <wp:lineTo x="0" y="20317"/>
              <wp:lineTo x="21143" y="20317"/>
              <wp:lineTo x="21143" y="0"/>
              <wp:lineTo x="0" y="0"/>
            </wp:wrapPolygon>
          </wp:wrapTight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38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2B3F">
      <w:t>TD1</w:t>
    </w:r>
    <w:r w:rsidR="00C04957">
      <w:t xml:space="preserve"> de logique programmable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160B4" w14:textId="77777777" w:rsidR="004A208F" w:rsidRDefault="007822E2" w:rsidP="00192772">
    <w:pPr>
      <w:pStyle w:val="En-tte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73BAF81" wp14:editId="17C8ADED">
          <wp:simplePos x="0" y="0"/>
          <wp:positionH relativeFrom="column">
            <wp:posOffset>-488315</wp:posOffset>
          </wp:positionH>
          <wp:positionV relativeFrom="paragraph">
            <wp:posOffset>-99060</wp:posOffset>
          </wp:positionV>
          <wp:extent cx="1051200" cy="385200"/>
          <wp:effectExtent l="0" t="0" r="0" b="0"/>
          <wp:wrapTight wrapText="bothSides">
            <wp:wrapPolygon edited="0">
              <wp:start x="0" y="0"/>
              <wp:lineTo x="0" y="20317"/>
              <wp:lineTo x="21143" y="20317"/>
              <wp:lineTo x="21143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38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735B"/>
    <w:multiLevelType w:val="hybridMultilevel"/>
    <w:tmpl w:val="8FF4FA4A"/>
    <w:lvl w:ilvl="0" w:tplc="91B8CC6E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517D3A"/>
    <w:multiLevelType w:val="hybridMultilevel"/>
    <w:tmpl w:val="EF9A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60FB"/>
    <w:multiLevelType w:val="hybridMultilevel"/>
    <w:tmpl w:val="9A6A6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6738A"/>
    <w:multiLevelType w:val="multilevel"/>
    <w:tmpl w:val="B5063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F05F8"/>
    <w:multiLevelType w:val="hybridMultilevel"/>
    <w:tmpl w:val="77742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2F34"/>
    <w:multiLevelType w:val="multilevel"/>
    <w:tmpl w:val="DC86B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B516CF"/>
    <w:multiLevelType w:val="hybridMultilevel"/>
    <w:tmpl w:val="7F623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17B6"/>
    <w:multiLevelType w:val="multilevel"/>
    <w:tmpl w:val="386E32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4406D8"/>
    <w:multiLevelType w:val="hybridMultilevel"/>
    <w:tmpl w:val="59DCB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36FDB"/>
    <w:multiLevelType w:val="hybridMultilevel"/>
    <w:tmpl w:val="87AA23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66D19"/>
    <w:multiLevelType w:val="hybridMultilevel"/>
    <w:tmpl w:val="4904A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3754"/>
    <w:multiLevelType w:val="hybridMultilevel"/>
    <w:tmpl w:val="681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A794C"/>
    <w:multiLevelType w:val="hybridMultilevel"/>
    <w:tmpl w:val="5C3AAC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16BF9"/>
    <w:multiLevelType w:val="hybridMultilevel"/>
    <w:tmpl w:val="2126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13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4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44"/>
    <w:rsid w:val="0000336D"/>
    <w:rsid w:val="0000353C"/>
    <w:rsid w:val="000074D9"/>
    <w:rsid w:val="00016DDB"/>
    <w:rsid w:val="000231C3"/>
    <w:rsid w:val="00030590"/>
    <w:rsid w:val="00030C94"/>
    <w:rsid w:val="0003569C"/>
    <w:rsid w:val="00035B31"/>
    <w:rsid w:val="000453E5"/>
    <w:rsid w:val="00050790"/>
    <w:rsid w:val="00050BFB"/>
    <w:rsid w:val="00062272"/>
    <w:rsid w:val="000671E1"/>
    <w:rsid w:val="0006788B"/>
    <w:rsid w:val="00074546"/>
    <w:rsid w:val="00076323"/>
    <w:rsid w:val="00080EF5"/>
    <w:rsid w:val="00097093"/>
    <w:rsid w:val="000A526F"/>
    <w:rsid w:val="000A7B62"/>
    <w:rsid w:val="000B0E45"/>
    <w:rsid w:val="000B68E5"/>
    <w:rsid w:val="000C32B0"/>
    <w:rsid w:val="000C436E"/>
    <w:rsid w:val="000C5CB2"/>
    <w:rsid w:val="000C6577"/>
    <w:rsid w:val="000D2098"/>
    <w:rsid w:val="000D3E17"/>
    <w:rsid w:val="000D78FE"/>
    <w:rsid w:val="000E1AA2"/>
    <w:rsid w:val="000E2E72"/>
    <w:rsid w:val="000E5686"/>
    <w:rsid w:val="000F72A3"/>
    <w:rsid w:val="0010256E"/>
    <w:rsid w:val="001062A5"/>
    <w:rsid w:val="0011251A"/>
    <w:rsid w:val="001147E2"/>
    <w:rsid w:val="00127E68"/>
    <w:rsid w:val="00131E20"/>
    <w:rsid w:val="0013390D"/>
    <w:rsid w:val="00133B18"/>
    <w:rsid w:val="001341CA"/>
    <w:rsid w:val="0014593B"/>
    <w:rsid w:val="00147678"/>
    <w:rsid w:val="001615D3"/>
    <w:rsid w:val="0016380E"/>
    <w:rsid w:val="00164DBF"/>
    <w:rsid w:val="00166D87"/>
    <w:rsid w:val="00175849"/>
    <w:rsid w:val="001761F8"/>
    <w:rsid w:val="001808FF"/>
    <w:rsid w:val="00181536"/>
    <w:rsid w:val="00181917"/>
    <w:rsid w:val="00181F55"/>
    <w:rsid w:val="00182B37"/>
    <w:rsid w:val="00186D33"/>
    <w:rsid w:val="001878B2"/>
    <w:rsid w:val="00192772"/>
    <w:rsid w:val="00195223"/>
    <w:rsid w:val="00197F84"/>
    <w:rsid w:val="001C545F"/>
    <w:rsid w:val="001C5719"/>
    <w:rsid w:val="001D5675"/>
    <w:rsid w:val="001D5B7A"/>
    <w:rsid w:val="001D67CD"/>
    <w:rsid w:val="001F0F34"/>
    <w:rsid w:val="001F463D"/>
    <w:rsid w:val="00200374"/>
    <w:rsid w:val="0020435B"/>
    <w:rsid w:val="00210B40"/>
    <w:rsid w:val="00210DF1"/>
    <w:rsid w:val="00212AD3"/>
    <w:rsid w:val="00221E50"/>
    <w:rsid w:val="002222A2"/>
    <w:rsid w:val="00224BE0"/>
    <w:rsid w:val="0022693A"/>
    <w:rsid w:val="00226E38"/>
    <w:rsid w:val="00236D96"/>
    <w:rsid w:val="00247D9C"/>
    <w:rsid w:val="00251944"/>
    <w:rsid w:val="002667F8"/>
    <w:rsid w:val="0026681A"/>
    <w:rsid w:val="00275942"/>
    <w:rsid w:val="00276BF9"/>
    <w:rsid w:val="002934D4"/>
    <w:rsid w:val="00294BF7"/>
    <w:rsid w:val="002A0E12"/>
    <w:rsid w:val="002A3473"/>
    <w:rsid w:val="002B5B0F"/>
    <w:rsid w:val="002D5D76"/>
    <w:rsid w:val="002E363C"/>
    <w:rsid w:val="002E3EAE"/>
    <w:rsid w:val="002E4D94"/>
    <w:rsid w:val="002F5DE2"/>
    <w:rsid w:val="00306C6B"/>
    <w:rsid w:val="003079A1"/>
    <w:rsid w:val="003304F8"/>
    <w:rsid w:val="00330626"/>
    <w:rsid w:val="0033278A"/>
    <w:rsid w:val="00332C28"/>
    <w:rsid w:val="0033323A"/>
    <w:rsid w:val="0033330E"/>
    <w:rsid w:val="00342F46"/>
    <w:rsid w:val="00347715"/>
    <w:rsid w:val="003570DE"/>
    <w:rsid w:val="003576EA"/>
    <w:rsid w:val="00364B3C"/>
    <w:rsid w:val="00367ADF"/>
    <w:rsid w:val="003704E4"/>
    <w:rsid w:val="00371C53"/>
    <w:rsid w:val="00381B2D"/>
    <w:rsid w:val="0038226D"/>
    <w:rsid w:val="003874EC"/>
    <w:rsid w:val="0038781C"/>
    <w:rsid w:val="00397A4F"/>
    <w:rsid w:val="003A5047"/>
    <w:rsid w:val="003A5524"/>
    <w:rsid w:val="003B0B7C"/>
    <w:rsid w:val="003B24D3"/>
    <w:rsid w:val="003C1DE9"/>
    <w:rsid w:val="003D35C6"/>
    <w:rsid w:val="003F2644"/>
    <w:rsid w:val="003F6F01"/>
    <w:rsid w:val="0040058B"/>
    <w:rsid w:val="004018EA"/>
    <w:rsid w:val="00410356"/>
    <w:rsid w:val="00411A40"/>
    <w:rsid w:val="00412481"/>
    <w:rsid w:val="004248B0"/>
    <w:rsid w:val="00425AE7"/>
    <w:rsid w:val="00432411"/>
    <w:rsid w:val="00435A99"/>
    <w:rsid w:val="00442FDE"/>
    <w:rsid w:val="00445EEC"/>
    <w:rsid w:val="00454E25"/>
    <w:rsid w:val="00455FEC"/>
    <w:rsid w:val="00460189"/>
    <w:rsid w:val="00467FB2"/>
    <w:rsid w:val="00484DB1"/>
    <w:rsid w:val="004866BA"/>
    <w:rsid w:val="00492821"/>
    <w:rsid w:val="00494444"/>
    <w:rsid w:val="004A208F"/>
    <w:rsid w:val="004A68FA"/>
    <w:rsid w:val="004B08EC"/>
    <w:rsid w:val="004C5301"/>
    <w:rsid w:val="004C73DD"/>
    <w:rsid w:val="004D3E44"/>
    <w:rsid w:val="004E05CE"/>
    <w:rsid w:val="004E0734"/>
    <w:rsid w:val="004E4EB2"/>
    <w:rsid w:val="004E662D"/>
    <w:rsid w:val="005021C4"/>
    <w:rsid w:val="005023AE"/>
    <w:rsid w:val="005066F4"/>
    <w:rsid w:val="005128AC"/>
    <w:rsid w:val="00520CC3"/>
    <w:rsid w:val="00523D74"/>
    <w:rsid w:val="0052553F"/>
    <w:rsid w:val="0053232B"/>
    <w:rsid w:val="005371FD"/>
    <w:rsid w:val="00545834"/>
    <w:rsid w:val="00550E06"/>
    <w:rsid w:val="00555921"/>
    <w:rsid w:val="00557D69"/>
    <w:rsid w:val="00566D22"/>
    <w:rsid w:val="00575840"/>
    <w:rsid w:val="0058068E"/>
    <w:rsid w:val="00592114"/>
    <w:rsid w:val="005A575E"/>
    <w:rsid w:val="005B1632"/>
    <w:rsid w:val="005C267A"/>
    <w:rsid w:val="005C5471"/>
    <w:rsid w:val="005C61E9"/>
    <w:rsid w:val="005D34F5"/>
    <w:rsid w:val="005D5DC0"/>
    <w:rsid w:val="005D64D6"/>
    <w:rsid w:val="005F44BF"/>
    <w:rsid w:val="00610092"/>
    <w:rsid w:val="00613093"/>
    <w:rsid w:val="0062469E"/>
    <w:rsid w:val="0063077E"/>
    <w:rsid w:val="006330DF"/>
    <w:rsid w:val="00634124"/>
    <w:rsid w:val="00643DD9"/>
    <w:rsid w:val="00644051"/>
    <w:rsid w:val="006509AF"/>
    <w:rsid w:val="006629D6"/>
    <w:rsid w:val="0067513F"/>
    <w:rsid w:val="006840D2"/>
    <w:rsid w:val="006B43C3"/>
    <w:rsid w:val="006B6FCA"/>
    <w:rsid w:val="006C0F52"/>
    <w:rsid w:val="006C5380"/>
    <w:rsid w:val="006C5676"/>
    <w:rsid w:val="006D49E2"/>
    <w:rsid w:val="006E049E"/>
    <w:rsid w:val="006E782E"/>
    <w:rsid w:val="006F6987"/>
    <w:rsid w:val="006F793D"/>
    <w:rsid w:val="00705B22"/>
    <w:rsid w:val="00705BF5"/>
    <w:rsid w:val="00713C79"/>
    <w:rsid w:val="007230C6"/>
    <w:rsid w:val="00726090"/>
    <w:rsid w:val="007332DF"/>
    <w:rsid w:val="00735DF9"/>
    <w:rsid w:val="0073605E"/>
    <w:rsid w:val="007364A5"/>
    <w:rsid w:val="00743A3C"/>
    <w:rsid w:val="007469F0"/>
    <w:rsid w:val="00747409"/>
    <w:rsid w:val="00754749"/>
    <w:rsid w:val="0075626B"/>
    <w:rsid w:val="00760DE8"/>
    <w:rsid w:val="007822E2"/>
    <w:rsid w:val="00787102"/>
    <w:rsid w:val="00787C6E"/>
    <w:rsid w:val="00791CE7"/>
    <w:rsid w:val="007A340C"/>
    <w:rsid w:val="007A61F4"/>
    <w:rsid w:val="007A6A26"/>
    <w:rsid w:val="007B2AAB"/>
    <w:rsid w:val="007B42CD"/>
    <w:rsid w:val="007D00E2"/>
    <w:rsid w:val="007D03E8"/>
    <w:rsid w:val="007D2B32"/>
    <w:rsid w:val="007D4245"/>
    <w:rsid w:val="007D7CDB"/>
    <w:rsid w:val="007E7F21"/>
    <w:rsid w:val="007F115A"/>
    <w:rsid w:val="00801241"/>
    <w:rsid w:val="00803A97"/>
    <w:rsid w:val="008061C8"/>
    <w:rsid w:val="008142FF"/>
    <w:rsid w:val="00814BA6"/>
    <w:rsid w:val="0082160B"/>
    <w:rsid w:val="0084293A"/>
    <w:rsid w:val="008557B4"/>
    <w:rsid w:val="00860C92"/>
    <w:rsid w:val="00861A8D"/>
    <w:rsid w:val="00863990"/>
    <w:rsid w:val="00883104"/>
    <w:rsid w:val="0088405B"/>
    <w:rsid w:val="008B0761"/>
    <w:rsid w:val="008B0A29"/>
    <w:rsid w:val="008C3BF5"/>
    <w:rsid w:val="008D60C3"/>
    <w:rsid w:val="008D76B5"/>
    <w:rsid w:val="008E4ADF"/>
    <w:rsid w:val="008E7560"/>
    <w:rsid w:val="00906F4F"/>
    <w:rsid w:val="009078D8"/>
    <w:rsid w:val="00912D24"/>
    <w:rsid w:val="00913C88"/>
    <w:rsid w:val="0091605D"/>
    <w:rsid w:val="00923E94"/>
    <w:rsid w:val="00925F5C"/>
    <w:rsid w:val="0095698F"/>
    <w:rsid w:val="009574A2"/>
    <w:rsid w:val="009671EC"/>
    <w:rsid w:val="00984876"/>
    <w:rsid w:val="009936C0"/>
    <w:rsid w:val="00995764"/>
    <w:rsid w:val="009A2D11"/>
    <w:rsid w:val="009A3099"/>
    <w:rsid w:val="009A7860"/>
    <w:rsid w:val="009B5718"/>
    <w:rsid w:val="009B652F"/>
    <w:rsid w:val="009C1CCD"/>
    <w:rsid w:val="009C4C71"/>
    <w:rsid w:val="009C6EC8"/>
    <w:rsid w:val="009D2BAF"/>
    <w:rsid w:val="009D4017"/>
    <w:rsid w:val="009E3AA4"/>
    <w:rsid w:val="009E6E93"/>
    <w:rsid w:val="009F6E2F"/>
    <w:rsid w:val="00A03886"/>
    <w:rsid w:val="00A077BE"/>
    <w:rsid w:val="00A12B61"/>
    <w:rsid w:val="00A270BC"/>
    <w:rsid w:val="00A411DE"/>
    <w:rsid w:val="00A44227"/>
    <w:rsid w:val="00A50111"/>
    <w:rsid w:val="00A516F8"/>
    <w:rsid w:val="00A52E7D"/>
    <w:rsid w:val="00A6192E"/>
    <w:rsid w:val="00A760EB"/>
    <w:rsid w:val="00A80CC2"/>
    <w:rsid w:val="00A812A8"/>
    <w:rsid w:val="00A9518F"/>
    <w:rsid w:val="00A969AE"/>
    <w:rsid w:val="00AA2A00"/>
    <w:rsid w:val="00AA4496"/>
    <w:rsid w:val="00AA6739"/>
    <w:rsid w:val="00AB6C48"/>
    <w:rsid w:val="00AC47C8"/>
    <w:rsid w:val="00AD3153"/>
    <w:rsid w:val="00AD4A8D"/>
    <w:rsid w:val="00AD55A0"/>
    <w:rsid w:val="00AE1AAC"/>
    <w:rsid w:val="00AE76E8"/>
    <w:rsid w:val="00AF4D36"/>
    <w:rsid w:val="00B057C5"/>
    <w:rsid w:val="00B14D75"/>
    <w:rsid w:val="00B23BF7"/>
    <w:rsid w:val="00B30488"/>
    <w:rsid w:val="00B34C40"/>
    <w:rsid w:val="00B4085A"/>
    <w:rsid w:val="00B476BD"/>
    <w:rsid w:val="00B50E79"/>
    <w:rsid w:val="00B512CC"/>
    <w:rsid w:val="00B54D96"/>
    <w:rsid w:val="00B60017"/>
    <w:rsid w:val="00B61B7E"/>
    <w:rsid w:val="00B70A39"/>
    <w:rsid w:val="00B84377"/>
    <w:rsid w:val="00B857E6"/>
    <w:rsid w:val="00B91876"/>
    <w:rsid w:val="00B96FD1"/>
    <w:rsid w:val="00B97027"/>
    <w:rsid w:val="00BA22CC"/>
    <w:rsid w:val="00BA3B1D"/>
    <w:rsid w:val="00BA4E7B"/>
    <w:rsid w:val="00BA5D0A"/>
    <w:rsid w:val="00BB10FE"/>
    <w:rsid w:val="00BB131D"/>
    <w:rsid w:val="00BB506A"/>
    <w:rsid w:val="00BC46B9"/>
    <w:rsid w:val="00BC541F"/>
    <w:rsid w:val="00BD106D"/>
    <w:rsid w:val="00BE3CD8"/>
    <w:rsid w:val="00BE5F58"/>
    <w:rsid w:val="00BE622C"/>
    <w:rsid w:val="00C00750"/>
    <w:rsid w:val="00C04957"/>
    <w:rsid w:val="00C110C6"/>
    <w:rsid w:val="00C258D1"/>
    <w:rsid w:val="00C26FDF"/>
    <w:rsid w:val="00C35BF6"/>
    <w:rsid w:val="00C40271"/>
    <w:rsid w:val="00C42570"/>
    <w:rsid w:val="00C43EDF"/>
    <w:rsid w:val="00C45055"/>
    <w:rsid w:val="00C50719"/>
    <w:rsid w:val="00C546D8"/>
    <w:rsid w:val="00C54BF3"/>
    <w:rsid w:val="00C55FEB"/>
    <w:rsid w:val="00C61E8D"/>
    <w:rsid w:val="00C63CCE"/>
    <w:rsid w:val="00C65553"/>
    <w:rsid w:val="00C75CAA"/>
    <w:rsid w:val="00C77B73"/>
    <w:rsid w:val="00C85689"/>
    <w:rsid w:val="00C875AF"/>
    <w:rsid w:val="00C90A4D"/>
    <w:rsid w:val="00C92388"/>
    <w:rsid w:val="00CA1110"/>
    <w:rsid w:val="00CA29AA"/>
    <w:rsid w:val="00CB2B3F"/>
    <w:rsid w:val="00CB717A"/>
    <w:rsid w:val="00CC01F3"/>
    <w:rsid w:val="00CC5C4F"/>
    <w:rsid w:val="00CD11A8"/>
    <w:rsid w:val="00CD299C"/>
    <w:rsid w:val="00CD38FA"/>
    <w:rsid w:val="00CE2981"/>
    <w:rsid w:val="00CE5C56"/>
    <w:rsid w:val="00CE7E26"/>
    <w:rsid w:val="00D0795E"/>
    <w:rsid w:val="00D1660A"/>
    <w:rsid w:val="00D21600"/>
    <w:rsid w:val="00D25D74"/>
    <w:rsid w:val="00D4650A"/>
    <w:rsid w:val="00D50AFF"/>
    <w:rsid w:val="00D551E0"/>
    <w:rsid w:val="00D56C66"/>
    <w:rsid w:val="00D605BB"/>
    <w:rsid w:val="00D60B09"/>
    <w:rsid w:val="00D634FA"/>
    <w:rsid w:val="00D6510F"/>
    <w:rsid w:val="00D67BD3"/>
    <w:rsid w:val="00D741D4"/>
    <w:rsid w:val="00D80F4D"/>
    <w:rsid w:val="00D84D8F"/>
    <w:rsid w:val="00D87118"/>
    <w:rsid w:val="00D90145"/>
    <w:rsid w:val="00DA56DD"/>
    <w:rsid w:val="00DD0F0C"/>
    <w:rsid w:val="00DE085F"/>
    <w:rsid w:val="00DE3BD8"/>
    <w:rsid w:val="00DE6824"/>
    <w:rsid w:val="00DE6EA7"/>
    <w:rsid w:val="00DF2D16"/>
    <w:rsid w:val="00DF4BA2"/>
    <w:rsid w:val="00DF4E5B"/>
    <w:rsid w:val="00DF5154"/>
    <w:rsid w:val="00DF52C1"/>
    <w:rsid w:val="00DF5593"/>
    <w:rsid w:val="00DF75CE"/>
    <w:rsid w:val="00E00059"/>
    <w:rsid w:val="00E10574"/>
    <w:rsid w:val="00E14C43"/>
    <w:rsid w:val="00E16CA5"/>
    <w:rsid w:val="00E30201"/>
    <w:rsid w:val="00E35123"/>
    <w:rsid w:val="00E367E0"/>
    <w:rsid w:val="00E439CA"/>
    <w:rsid w:val="00E449F3"/>
    <w:rsid w:val="00E606EF"/>
    <w:rsid w:val="00E60D1F"/>
    <w:rsid w:val="00E711B8"/>
    <w:rsid w:val="00E73DD1"/>
    <w:rsid w:val="00E749D0"/>
    <w:rsid w:val="00E74E70"/>
    <w:rsid w:val="00E87AB1"/>
    <w:rsid w:val="00E96E48"/>
    <w:rsid w:val="00EA1349"/>
    <w:rsid w:val="00EA20B0"/>
    <w:rsid w:val="00EA7C6B"/>
    <w:rsid w:val="00EA7D3E"/>
    <w:rsid w:val="00EB3F59"/>
    <w:rsid w:val="00EC38D4"/>
    <w:rsid w:val="00EC3DDF"/>
    <w:rsid w:val="00ED0905"/>
    <w:rsid w:val="00ED0D96"/>
    <w:rsid w:val="00ED435D"/>
    <w:rsid w:val="00ED530E"/>
    <w:rsid w:val="00ED6171"/>
    <w:rsid w:val="00EF68B7"/>
    <w:rsid w:val="00F02DD8"/>
    <w:rsid w:val="00F07DCC"/>
    <w:rsid w:val="00F07E86"/>
    <w:rsid w:val="00F10117"/>
    <w:rsid w:val="00F122F0"/>
    <w:rsid w:val="00F14366"/>
    <w:rsid w:val="00F15774"/>
    <w:rsid w:val="00F16A1B"/>
    <w:rsid w:val="00F211B3"/>
    <w:rsid w:val="00F361C4"/>
    <w:rsid w:val="00F53A7E"/>
    <w:rsid w:val="00F63F24"/>
    <w:rsid w:val="00F75948"/>
    <w:rsid w:val="00F77F19"/>
    <w:rsid w:val="00F813C4"/>
    <w:rsid w:val="00F81BE5"/>
    <w:rsid w:val="00F828DC"/>
    <w:rsid w:val="00F871B0"/>
    <w:rsid w:val="00F95B01"/>
    <w:rsid w:val="00F971BD"/>
    <w:rsid w:val="00FB4308"/>
    <w:rsid w:val="00FC538E"/>
    <w:rsid w:val="00FC5F48"/>
    <w:rsid w:val="00FC62F5"/>
    <w:rsid w:val="00FD7F2F"/>
    <w:rsid w:val="00FF0768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8236E"/>
  <w15:docId w15:val="{AB728873-31B7-4F98-8F69-AEB9000C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772"/>
    <w:pPr>
      <w:spacing w:after="0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8061C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F84"/>
    <w:pPr>
      <w:keepNext/>
      <w:keepLines/>
      <w:numPr>
        <w:ilvl w:val="1"/>
        <w:numId w:val="3"/>
      </w:numPr>
      <w:spacing w:before="200"/>
      <w:ind w:left="993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7F84"/>
    <w:pPr>
      <w:keepNext/>
      <w:keepLines/>
      <w:numPr>
        <w:ilvl w:val="2"/>
        <w:numId w:val="3"/>
      </w:numPr>
      <w:spacing w:before="200"/>
      <w:ind w:left="15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61C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61C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61C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61C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61C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61C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B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78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78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A208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08F"/>
  </w:style>
  <w:style w:type="paragraph" w:styleId="Pieddepage">
    <w:name w:val="footer"/>
    <w:basedOn w:val="Normal"/>
    <w:link w:val="PieddepageCar"/>
    <w:uiPriority w:val="99"/>
    <w:unhideWhenUsed/>
    <w:rsid w:val="004A208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08F"/>
  </w:style>
  <w:style w:type="character" w:styleId="Titredulivre">
    <w:name w:val="Book Title"/>
    <w:uiPriority w:val="33"/>
    <w:qFormat/>
    <w:rsid w:val="00192772"/>
    <w:rPr>
      <w:b/>
      <w:color w:val="8DB3E2" w:themeColor="text2" w:themeTint="66"/>
      <w:sz w:val="36"/>
    </w:rPr>
  </w:style>
  <w:style w:type="paragraph" w:customStyle="1" w:styleId="Entetemodule">
    <w:name w:val="En tete module"/>
    <w:basedOn w:val="En-tte"/>
    <w:link w:val="EntetemoduleCar"/>
    <w:qFormat/>
    <w:rsid w:val="00192772"/>
    <w:pPr>
      <w:jc w:val="right"/>
    </w:pPr>
    <w:rPr>
      <w:b/>
      <w:noProof/>
      <w:color w:val="8DB3E2" w:themeColor="text2" w:themeTint="6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6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tetemoduleCar">
    <w:name w:val="En tete module Car"/>
    <w:basedOn w:val="En-tteCar"/>
    <w:link w:val="Entetemodule"/>
    <w:rsid w:val="00192772"/>
    <w:rPr>
      <w:rFonts w:ascii="Century Gothic" w:hAnsi="Century Gothic"/>
      <w:b/>
      <w:noProof/>
      <w:color w:val="8DB3E2" w:themeColor="text2" w:themeTint="6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9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7F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061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061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061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06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06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06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8781C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5B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5B31"/>
    <w:rPr>
      <w:rFonts w:ascii="Century Gothic" w:hAnsi="Century Gothic"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035B31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035B31"/>
    <w:rPr>
      <w:b/>
      <w:bCs/>
      <w:smallCaps/>
      <w:color w:val="4F81BD" w:themeColor="accent1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035B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5B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5B31"/>
    <w:rPr>
      <w:color w:val="0000FF" w:themeColor="hyperlink"/>
      <w:u w:val="single"/>
    </w:rPr>
  </w:style>
  <w:style w:type="paragraph" w:customStyle="1" w:styleId="Question">
    <w:name w:val="Question"/>
    <w:basedOn w:val="Normal"/>
    <w:link w:val="QuestionCar"/>
    <w:qFormat/>
    <w:rsid w:val="00D1660A"/>
    <w:rPr>
      <w:b/>
    </w:rPr>
  </w:style>
  <w:style w:type="character" w:customStyle="1" w:styleId="QuestionCar">
    <w:name w:val="Question Car"/>
    <w:basedOn w:val="Policepardfaut"/>
    <w:link w:val="Question"/>
    <w:rsid w:val="00D1660A"/>
    <w:rPr>
      <w:rFonts w:ascii="Century Gothic" w:hAnsi="Century Gothic"/>
      <w:b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0C9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D11A8"/>
    <w:rPr>
      <w:color w:val="800080" w:themeColor="followedHyperlink"/>
      <w:u w:val="single"/>
    </w:rPr>
  </w:style>
  <w:style w:type="paragraph" w:customStyle="1" w:styleId="Default">
    <w:name w:val="Default"/>
    <w:rsid w:val="00D50AF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0C6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chal\Documents\05_Mod&#232;les%20Office%20personnalis&#233;s\DocumentEfreiPari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8455-90E8-4775-8FB7-9043F3CF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DocumentEfreiParis</Template>
  <TotalTime>7281</TotalTime>
  <Pages>5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ESIGETEL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MARECHAL Catherine</dc:creator>
  <cp:lastModifiedBy>Remi GRIOT</cp:lastModifiedBy>
  <cp:revision>262</cp:revision>
  <cp:lastPrinted>2020-03-19T14:42:00Z</cp:lastPrinted>
  <dcterms:created xsi:type="dcterms:W3CDTF">2019-07-18T12:34:00Z</dcterms:created>
  <dcterms:modified xsi:type="dcterms:W3CDTF">2020-11-27T13:57:00Z</dcterms:modified>
</cp:coreProperties>
</file>